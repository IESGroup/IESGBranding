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424" w:rsidRPr="00533B84" w:rsidRDefault="00CA1157" w:rsidP="00C13C5D">
      <w:pPr>
        <w:pStyle w:val="Date"/>
        <w:spacing w:before="480"/>
        <w:ind w:right="90"/>
        <w:rPr>
          <w:rFonts w:ascii="Verdana" w:hAnsi="Verdana"/>
        </w:rPr>
      </w:pPr>
      <w:r w:rsidRPr="00533B84">
        <w:rPr>
          <w:rFonts w:ascii="Verdana" w:hAnsi="Verdan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5000</wp14:pctPosVOffset>
                    </wp:positionV>
                  </mc:Choice>
                  <mc:Fallback>
                    <wp:positionV relativeFrom="page">
                      <wp:posOffset>502920</wp:posOffset>
                    </wp:positionV>
                  </mc:Fallback>
                </mc:AlternateContent>
                <wp:extent cx="6305550" cy="1271016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27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424" w:rsidRPr="00533B84" w:rsidRDefault="00A40424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15000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96.5pt;height:100.1pt;z-index:251659264;visibility:visible;mso-wrap-style:square;mso-width-percent:1000;mso-height-percent:150;mso-top-percent:50;mso-wrap-distance-left:9pt;mso-wrap-distance-top:0;mso-wrap-distance-right:9pt;mso-wrap-distance-bottom:0;mso-position-horizontal:center;mso-position-horizontal-relative:margin;mso-position-vertical-relative:page;mso-width-percent:1000;mso-height-percent:15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" o:allowoverlap="f" filled="f" stroked="f" strokeweight=".5pt">
                <v:textbox style="mso-fit-shape-to-text:t" inset="0,0,0,0">
                  <w:txbxContent>
                    <w:p w:rsidR="00A40424" w:rsidRPr="00533B84" w:rsidRDefault="00A40424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sdt>
        <w:sdtPr>
          <w:rPr>
            <w:rFonts w:ascii="Verdana" w:hAnsi="Verdana"/>
          </w:rPr>
          <w:id w:val="1090121960"/>
          <w:placeholder>
            <w:docPart w:val="C0E0730DD09144E4B96A666D2A79A569"/>
          </w:placeholder>
          <w:date w:fullDate="2016-04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533B84" w:rsidRPr="00533B84">
            <w:rPr>
              <w:rFonts w:ascii="Verdana" w:hAnsi="Verdana"/>
            </w:rPr>
            <w:t>April 29, 2016</w:t>
          </w:r>
        </w:sdtContent>
      </w:sdt>
    </w:p>
    <w:sdt>
      <w:sdtPr>
        <w:rPr>
          <w:rFonts w:ascii="Verdana" w:hAnsi="Verdana"/>
        </w:rPr>
        <w:id w:val="1506008085"/>
        <w:placeholder>
          <w:docPart w:val="1260258F850A44CDACDC953AF7805FEA"/>
        </w:placeholder>
        <w:temporary/>
        <w:showingPlcHdr/>
        <w:text/>
      </w:sdtPr>
      <w:sdtEndPr/>
      <w:sdtContent>
        <w:p w:rsidR="00A40424" w:rsidRPr="00533B84" w:rsidRDefault="00CA1157" w:rsidP="00C13C5D">
          <w:pPr>
            <w:pStyle w:val="Recipient"/>
            <w:ind w:right="90"/>
            <w:rPr>
              <w:rFonts w:ascii="Verdana" w:hAnsi="Verdana"/>
            </w:rPr>
          </w:pPr>
          <w:r w:rsidRPr="00533B84">
            <w:rPr>
              <w:rFonts w:ascii="Verdana" w:hAnsi="Verdana"/>
            </w:rPr>
            <w:t>[Recipient Name]</w:t>
          </w:r>
        </w:p>
      </w:sdtContent>
    </w:sdt>
    <w:sdt>
      <w:sdtPr>
        <w:rPr>
          <w:rFonts w:ascii="Verdana" w:hAnsi="Verdana"/>
        </w:rPr>
        <w:id w:val="-1843155033"/>
        <w:placeholder>
          <w:docPart w:val="2750B2BC575645CCB64D886FB2A2C897"/>
        </w:placeholder>
        <w:temporary/>
        <w:showingPlcHdr/>
        <w:text/>
      </w:sdtPr>
      <w:sdtEndPr/>
      <w:sdtContent>
        <w:p w:rsidR="00A40424" w:rsidRPr="00533B84" w:rsidRDefault="00CA1157" w:rsidP="00C13C5D">
          <w:pPr>
            <w:ind w:right="90"/>
            <w:rPr>
              <w:rFonts w:ascii="Verdana" w:hAnsi="Verdana"/>
            </w:rPr>
          </w:pPr>
          <w:r w:rsidRPr="00533B84">
            <w:rPr>
              <w:rFonts w:ascii="Verdana" w:hAnsi="Verdana"/>
            </w:rPr>
            <w:t>[Recipient Street Address, City, ST ZIP Code]</w:t>
          </w:r>
        </w:p>
      </w:sdtContent>
    </w:sdt>
    <w:p w:rsidR="00A40424" w:rsidRPr="00181022" w:rsidRDefault="00CA1157" w:rsidP="00C13C5D">
      <w:pPr>
        <w:pStyle w:val="Salutation"/>
        <w:ind w:right="90"/>
        <w:rPr>
          <w:rFonts w:ascii="Verdana" w:hAnsi="Verdana"/>
        </w:rPr>
      </w:pPr>
      <w:r w:rsidRPr="00181022">
        <w:rPr>
          <w:rFonts w:ascii="Verdana" w:hAnsi="Verdana"/>
        </w:rPr>
        <w:t xml:space="preserve">Dear </w:t>
      </w:r>
      <w:sdt>
        <w:sdtPr>
          <w:rPr>
            <w:rFonts w:ascii="Verdana" w:hAnsi="Verdana"/>
          </w:rPr>
          <w:id w:val="1586728313"/>
          <w:placeholder>
            <w:docPart w:val="809BD012E811433FA53D3163B6450A22"/>
          </w:placeholder>
          <w:temporary/>
          <w:showingPlcHdr/>
          <w:text/>
        </w:sdtPr>
        <w:sdtEndPr/>
        <w:sdtContent>
          <w:r w:rsidRPr="00181022">
            <w:rPr>
              <w:rFonts w:ascii="Verdana" w:hAnsi="Verdana"/>
            </w:rPr>
            <w:t>[Recipient]</w:t>
          </w:r>
        </w:sdtContent>
      </w:sdt>
      <w:r w:rsidRPr="00181022">
        <w:rPr>
          <w:rFonts w:ascii="Verdana" w:hAnsi="Verdana"/>
        </w:rPr>
        <w:t>,</w:t>
      </w:r>
    </w:p>
    <w:p w:rsidR="00B67124" w:rsidRDefault="00B67124" w:rsidP="00B67124">
      <w:pPr>
        <w:pStyle w:val="NormalWeb"/>
        <w:spacing w:before="40" w:beforeAutospacing="0" w:after="160" w:afterAutospacing="0"/>
        <w:ind w:right="90"/>
      </w:pPr>
      <w:r>
        <w:rPr>
          <w:rFonts w:ascii="Verdana" w:hAnsi="Verdana"/>
          <w:color w:val="000000"/>
          <w:sz w:val="20"/>
          <w:szCs w:val="20"/>
        </w:rPr>
        <w:t xml:space="preserve">Here is the letterhead template for IES Group </w:t>
      </w:r>
      <w:proofErr w:type="spellStart"/>
      <w:r>
        <w:rPr>
          <w:rFonts w:ascii="Verdana" w:hAnsi="Verdana"/>
          <w:color w:val="000000"/>
          <w:sz w:val="20"/>
          <w:szCs w:val="20"/>
        </w:rPr>
        <w:t>Inc’s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quotes and communications.</w:t>
      </w:r>
    </w:p>
    <w:p w:rsidR="00A40424" w:rsidRPr="00181022" w:rsidRDefault="00A40424" w:rsidP="00B67124">
      <w:pPr>
        <w:ind w:right="90"/>
        <w:rPr>
          <w:rFonts w:ascii="Verdana" w:hAnsi="Verdana"/>
        </w:rPr>
      </w:pPr>
    </w:p>
    <w:p w:rsidR="00A40424" w:rsidRPr="00181022" w:rsidRDefault="00CA1157" w:rsidP="00C13C5D">
      <w:pPr>
        <w:pStyle w:val="Closing"/>
        <w:ind w:right="90"/>
        <w:rPr>
          <w:rFonts w:ascii="Verdana" w:hAnsi="Verdana"/>
        </w:rPr>
      </w:pPr>
      <w:r w:rsidRPr="00181022">
        <w:rPr>
          <w:rFonts w:ascii="Verdana" w:hAnsi="Verdana"/>
        </w:rPr>
        <w:t>Warm regards,</w:t>
      </w:r>
    </w:p>
    <w:sdt>
      <w:sdtPr>
        <w:rPr>
          <w:rFonts w:ascii="Verdana" w:hAnsi="Verdana"/>
          <w:color w:val="4B4B4D" w:themeColor="text1"/>
          <w:sz w:val="24"/>
          <w:szCs w:val="24"/>
        </w:rPr>
        <w:alias w:val="Your Name"/>
        <w:tag w:val=""/>
        <w:id w:val="1197042864"/>
        <w:placeholder>
          <w:docPart w:val="B179C3CA42644D978A1435F91E3D927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A40424" w:rsidRPr="00181022" w:rsidRDefault="00B67124" w:rsidP="00C13C5D">
          <w:pPr>
            <w:pStyle w:val="Signature"/>
            <w:ind w:right="90"/>
            <w:rPr>
              <w:rFonts w:ascii="Verdana" w:hAnsi="Verdana"/>
              <w:color w:val="4B4B4D" w:themeColor="text1"/>
              <w:sz w:val="24"/>
              <w:szCs w:val="24"/>
            </w:rPr>
          </w:pPr>
          <w:r>
            <w:rPr>
              <w:rFonts w:ascii="Verdana" w:hAnsi="Verdana"/>
              <w:color w:val="4B4B4D" w:themeColor="text1"/>
              <w:sz w:val="24"/>
              <w:szCs w:val="24"/>
            </w:rPr>
            <w:t>Name</w:t>
          </w:r>
        </w:p>
      </w:sdtContent>
    </w:sdt>
    <w:p w:rsidR="00C13C5D" w:rsidRPr="00C13C5D" w:rsidRDefault="00515418" w:rsidP="00C13C5D">
      <w:pPr>
        <w:pStyle w:val="Title"/>
        <w:ind w:right="90"/>
        <w:rPr>
          <w:rFonts w:ascii="Verdana" w:hAnsi="Verdana"/>
        </w:rPr>
      </w:pPr>
      <w:r>
        <w:rPr>
          <w:rFonts w:ascii="Verdana" w:hAnsi="Verdana"/>
        </w:rPr>
        <w:t>Position</w:t>
      </w:r>
    </w:p>
    <w:sectPr w:rsidR="00C13C5D" w:rsidRPr="00C13C5D" w:rsidSect="00817F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80" w:right="1080" w:bottom="1440" w:left="108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F22" w:rsidRDefault="00E41F22">
      <w:pPr>
        <w:spacing w:before="0" w:after="0" w:line="240" w:lineRule="auto"/>
      </w:pPr>
      <w:r>
        <w:separator/>
      </w:r>
    </w:p>
  </w:endnote>
  <w:endnote w:type="continuationSeparator" w:id="0">
    <w:p w:rsidR="00E41F22" w:rsidRDefault="00E41F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F83" w:rsidRDefault="00817F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424" w:rsidRDefault="00181022" w:rsidP="00181022">
    <w:pPr>
      <w:pStyle w:val="Footer"/>
      <w:jc w:val="center"/>
    </w:pPr>
    <w:r>
      <w:t xml:space="preserve">IES Group Inc. | </w:t>
    </w:r>
    <w:r w:rsidR="00CA1157">
      <w:t xml:space="preserve">Page </w:t>
    </w:r>
    <w:r w:rsidR="00CA1157">
      <w:fldChar w:fldCharType="begin"/>
    </w:r>
    <w:r w:rsidR="00CA1157">
      <w:instrText xml:space="preserve"> PAGE </w:instrText>
    </w:r>
    <w:r w:rsidR="00CA1157">
      <w:fldChar w:fldCharType="separate"/>
    </w:r>
    <w:r w:rsidR="0052534B">
      <w:rPr>
        <w:noProof/>
      </w:rPr>
      <w:t>2</w:t>
    </w:r>
    <w:r w:rsidR="00CA1157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441" w:rsidRDefault="00C13C5D" w:rsidP="00C13C5D"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28F09CE0" wp14:editId="31BEF4D3">
          <wp:simplePos x="0" y="0"/>
          <wp:positionH relativeFrom="margin">
            <wp:align>center</wp:align>
          </wp:positionH>
          <wp:positionV relativeFrom="paragraph">
            <wp:posOffset>-144780</wp:posOffset>
          </wp:positionV>
          <wp:extent cx="6858000" cy="342900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ES-Letterhead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F22" w:rsidRDefault="00E41F22">
      <w:pPr>
        <w:spacing w:before="0" w:after="0" w:line="240" w:lineRule="auto"/>
      </w:pPr>
      <w:r>
        <w:separator/>
      </w:r>
    </w:p>
  </w:footnote>
  <w:footnote w:type="continuationSeparator" w:id="0">
    <w:p w:rsidR="00E41F22" w:rsidRDefault="00E41F2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F83" w:rsidRDefault="00817F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F83" w:rsidRDefault="00817F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365" w:rsidRPr="00DD5655" w:rsidRDefault="00817F83" w:rsidP="00DD5655">
    <w:pPr>
      <w:pStyle w:val="Header"/>
    </w:pPr>
    <w:r>
      <w:rPr>
        <w:noProof/>
        <w:lang w:eastAsia="en-US"/>
      </w:rPr>
      <w:drawing>
        <wp:inline distT="0" distB="0" distL="0" distR="0" wp14:anchorId="50CB9398" wp14:editId="2CEA05E3">
          <wp:extent cx="6400800" cy="5562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ES-Letterhead-heading-Consort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0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B84"/>
    <w:rsid w:val="00181022"/>
    <w:rsid w:val="00515418"/>
    <w:rsid w:val="0052534B"/>
    <w:rsid w:val="00533B84"/>
    <w:rsid w:val="00623365"/>
    <w:rsid w:val="00817F83"/>
    <w:rsid w:val="00A40424"/>
    <w:rsid w:val="00A965E1"/>
    <w:rsid w:val="00B67124"/>
    <w:rsid w:val="00C13C5D"/>
    <w:rsid w:val="00CA1157"/>
    <w:rsid w:val="00D268B9"/>
    <w:rsid w:val="00D4575F"/>
    <w:rsid w:val="00DC3441"/>
    <w:rsid w:val="00DD5655"/>
    <w:rsid w:val="00E30A47"/>
    <w:rsid w:val="00E4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88888C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uiPriority="0" w:qFormat="1"/>
    <w:lsdException w:name="Signature" w:qFormat="1"/>
    <w:lsdException w:name="Default Paragraph Font" w:uiPriority="1"/>
    <w:lsdException w:name="Body Text" w:uiPriority="1" w:qFormat="1"/>
    <w:lsdException w:name="Subtitle" w:uiPriority="11" w:qFormat="1"/>
    <w:lsdException w:name="Salutation" w:qFormat="1"/>
    <w:lsdException w:name="Date" w:qFormat="1"/>
    <w:lsdException w:name="Strong" w:uiPriority="1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5F"/>
    <w:rPr>
      <w:color w:val="302E2F" w:themeColor="text2"/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173162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38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38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F214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21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7777A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7777A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7777A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5684D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173162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1F438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1F438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F2141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F2141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77777A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7777A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77777A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1F4383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1F4383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173162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173162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173162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73162" w:themeColor="accent1" w:themeShade="BF"/>
      <w:kern w:val="20"/>
    </w:rPr>
  </w:style>
  <w:style w:type="character" w:styleId="Hyperlink">
    <w:name w:val="Hyperlink"/>
    <w:basedOn w:val="DefaultParagraphFont"/>
    <w:uiPriority w:val="99"/>
    <w:unhideWhenUsed/>
    <w:rsid w:val="00623365"/>
    <w:rPr>
      <w:color w:val="449A9E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A4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47"/>
    <w:rPr>
      <w:rFonts w:ascii="Segoe UI" w:hAnsi="Segoe UI" w:cs="Segoe UI"/>
      <w:kern w:val="2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88888C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uiPriority="0" w:qFormat="1"/>
    <w:lsdException w:name="Signature" w:qFormat="1"/>
    <w:lsdException w:name="Default Paragraph Font" w:uiPriority="1"/>
    <w:lsdException w:name="Body Text" w:uiPriority="1" w:qFormat="1"/>
    <w:lsdException w:name="Subtitle" w:uiPriority="11" w:qFormat="1"/>
    <w:lsdException w:name="Salutation" w:qFormat="1"/>
    <w:lsdException w:name="Date" w:qFormat="1"/>
    <w:lsdException w:name="Strong" w:uiPriority="1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5F"/>
    <w:rPr>
      <w:color w:val="302E2F" w:themeColor="text2"/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173162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38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38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F214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21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7777A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7777A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7777A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5684D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173162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1F438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1F438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F2141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F2141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77777A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7777A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77777A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1F4383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1F4383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173162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173162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173162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73162" w:themeColor="accent1" w:themeShade="BF"/>
      <w:kern w:val="20"/>
    </w:rPr>
  </w:style>
  <w:style w:type="character" w:styleId="Hyperlink">
    <w:name w:val="Hyperlink"/>
    <w:basedOn w:val="DefaultParagraphFont"/>
    <w:uiPriority w:val="99"/>
    <w:unhideWhenUsed/>
    <w:rsid w:val="00623365"/>
    <w:rPr>
      <w:color w:val="449A9E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A4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47"/>
    <w:rPr>
      <w:rFonts w:ascii="Segoe UI" w:hAnsi="Segoe UI" w:cs="Segoe UI"/>
      <w:kern w:val="2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2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.vincent\AppData\Roaming\Microsoft\Templates\Letterhead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E0730DD09144E4B96A666D2A79A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B668C-5FCD-4387-8D6A-74A45436F680}"/>
      </w:docPartPr>
      <w:docPartBody>
        <w:p w:rsidR="005C2DA6" w:rsidRDefault="00253D78">
          <w:pPr>
            <w:pStyle w:val="C0E0730DD09144E4B96A666D2A79A569"/>
          </w:pPr>
          <w:r>
            <w:t>Click Here to Select A Date</w:t>
          </w:r>
        </w:p>
      </w:docPartBody>
    </w:docPart>
    <w:docPart>
      <w:docPartPr>
        <w:name w:val="1260258F850A44CDACDC953AF7805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B90DF-1184-46D8-86E6-F35AFF9BFA46}"/>
      </w:docPartPr>
      <w:docPartBody>
        <w:p w:rsidR="005C2DA6" w:rsidRDefault="00253D78">
          <w:pPr>
            <w:pStyle w:val="1260258F850A44CDACDC953AF7805FEA"/>
          </w:pPr>
          <w:r>
            <w:t>[Recipient Name]</w:t>
          </w:r>
        </w:p>
      </w:docPartBody>
    </w:docPart>
    <w:docPart>
      <w:docPartPr>
        <w:name w:val="2750B2BC575645CCB64D886FB2A2C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07052-C716-48B5-B83B-DBFE19A1AB6F}"/>
      </w:docPartPr>
      <w:docPartBody>
        <w:p w:rsidR="005C2DA6" w:rsidRDefault="00253D78">
          <w:pPr>
            <w:pStyle w:val="2750B2BC575645CCB64D886FB2A2C897"/>
          </w:pPr>
          <w:r>
            <w:t>[Recipient Street Address, City, ST ZIP Code]</w:t>
          </w:r>
        </w:p>
      </w:docPartBody>
    </w:docPart>
    <w:docPart>
      <w:docPartPr>
        <w:name w:val="809BD012E811433FA53D3163B6450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34106-2028-4C8F-B62D-A3D0BBB20AC9}"/>
      </w:docPartPr>
      <w:docPartBody>
        <w:p w:rsidR="005C2DA6" w:rsidRDefault="00253D78">
          <w:pPr>
            <w:pStyle w:val="809BD012E811433FA53D3163B6450A22"/>
          </w:pPr>
          <w:r>
            <w:t>[Recipient]</w:t>
          </w:r>
        </w:p>
      </w:docPartBody>
    </w:docPart>
    <w:docPart>
      <w:docPartPr>
        <w:name w:val="B179C3CA42644D978A1435F91E3D9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4A23F-0618-4563-87DC-C8727CA3F073}"/>
      </w:docPartPr>
      <w:docPartBody>
        <w:p w:rsidR="005C2DA6" w:rsidRDefault="00253D78">
          <w:pPr>
            <w:pStyle w:val="B179C3CA42644D978A1435F91E3D9273"/>
          </w:pPr>
          <w:r>
            <w:rPr>
              <w:b/>
              <w:bCs/>
            </w:rP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DEA"/>
    <w:rsid w:val="00253D78"/>
    <w:rsid w:val="005C2DA6"/>
    <w:rsid w:val="00754F02"/>
    <w:rsid w:val="0087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E0730DD09144E4B96A666D2A79A569">
    <w:name w:val="C0E0730DD09144E4B96A666D2A79A569"/>
  </w:style>
  <w:style w:type="paragraph" w:customStyle="1" w:styleId="1260258F850A44CDACDC953AF7805FEA">
    <w:name w:val="1260258F850A44CDACDC953AF7805FEA"/>
  </w:style>
  <w:style w:type="paragraph" w:customStyle="1" w:styleId="2750B2BC575645CCB64D886FB2A2C897">
    <w:name w:val="2750B2BC575645CCB64D886FB2A2C897"/>
  </w:style>
  <w:style w:type="paragraph" w:customStyle="1" w:styleId="809BD012E811433FA53D3163B6450A22">
    <w:name w:val="809BD012E811433FA53D3163B6450A22"/>
  </w:style>
  <w:style w:type="paragraph" w:customStyle="1" w:styleId="336AED86F6534818A26B117D76D3ABD2">
    <w:name w:val="336AED86F6534818A26B117D76D3ABD2"/>
  </w:style>
  <w:style w:type="paragraph" w:customStyle="1" w:styleId="B179C3CA42644D978A1435F91E3D9273">
    <w:name w:val="B179C3CA42644D978A1435F91E3D9273"/>
  </w:style>
  <w:style w:type="paragraph" w:customStyle="1" w:styleId="9E45D78DDDEA440B80928009FD3C51DA">
    <w:name w:val="9E45D78DDDEA440B80928009FD3C51DA"/>
  </w:style>
  <w:style w:type="paragraph" w:customStyle="1" w:styleId="3EF461770C504721AC1212A798623146">
    <w:name w:val="3EF461770C504721AC1212A798623146"/>
  </w:style>
  <w:style w:type="paragraph" w:customStyle="1" w:styleId="3CF77BBDED4744BF8EAB63D04E973181">
    <w:name w:val="3CF77BBDED4744BF8EAB63D04E973181"/>
  </w:style>
  <w:style w:type="paragraph" w:customStyle="1" w:styleId="6F599CE6BAA046829EA13A86084420BF">
    <w:name w:val="6F599CE6BAA046829EA13A86084420BF"/>
  </w:style>
  <w:style w:type="paragraph" w:customStyle="1" w:styleId="EB00B076A9114667906A28D43D938954">
    <w:name w:val="EB00B076A9114667906A28D43D938954"/>
  </w:style>
  <w:style w:type="paragraph" w:customStyle="1" w:styleId="D3E98B5515D24E5BA92A949C7815FAF1">
    <w:name w:val="D3E98B5515D24E5BA92A949C7815FAF1"/>
  </w:style>
  <w:style w:type="paragraph" w:customStyle="1" w:styleId="4CCC626EF973494B8CFCA4087C9B74F5">
    <w:name w:val="4CCC626EF973494B8CFCA4087C9B74F5"/>
  </w:style>
  <w:style w:type="paragraph" w:customStyle="1" w:styleId="70894844E3714D839E2801D869AF9F8C">
    <w:name w:val="70894844E3714D839E2801D869AF9F8C"/>
    <w:rsid w:val="00877DEA"/>
  </w:style>
  <w:style w:type="paragraph" w:customStyle="1" w:styleId="FFD205BF2F794C1094ED6E042588B373">
    <w:name w:val="FFD205BF2F794C1094ED6E042588B373"/>
    <w:rsid w:val="00877DEA"/>
  </w:style>
  <w:style w:type="character" w:styleId="PlaceholderText">
    <w:name w:val="Placeholder Text"/>
    <w:basedOn w:val="DefaultParagraphFont"/>
    <w:uiPriority w:val="99"/>
    <w:semiHidden/>
    <w:rsid w:val="00877DEA"/>
    <w:rPr>
      <w:color w:val="808080"/>
    </w:rPr>
  </w:style>
  <w:style w:type="paragraph" w:customStyle="1" w:styleId="1E5CB067B829423CAFE8CDF7DBE886D1">
    <w:name w:val="1E5CB067B829423CAFE8CDF7DBE886D1"/>
    <w:rsid w:val="00877DEA"/>
  </w:style>
  <w:style w:type="paragraph" w:customStyle="1" w:styleId="C13A77ADB5D94C74A8AB25BF0F1C50AB">
    <w:name w:val="C13A77ADB5D94C74A8AB25BF0F1C50AB"/>
    <w:rsid w:val="00877DEA"/>
  </w:style>
  <w:style w:type="paragraph" w:customStyle="1" w:styleId="769298C4EE6944B9AF96EA8C9A22128C">
    <w:name w:val="769298C4EE6944B9AF96EA8C9A22128C"/>
    <w:rsid w:val="00877DEA"/>
  </w:style>
  <w:style w:type="paragraph" w:customStyle="1" w:styleId="A56012526BE54289BB1F87D5F358AEDF">
    <w:name w:val="A56012526BE54289BB1F87D5F358AEDF"/>
    <w:rsid w:val="00877DEA"/>
  </w:style>
  <w:style w:type="paragraph" w:customStyle="1" w:styleId="F8947C0886424D23BDF7E5940C2D32FC">
    <w:name w:val="F8947C0886424D23BDF7E5940C2D32FC"/>
    <w:rsid w:val="00877DEA"/>
  </w:style>
  <w:style w:type="paragraph" w:customStyle="1" w:styleId="F94A108BD4AB4D1AA1FAC2E9F69B4E23">
    <w:name w:val="F94A108BD4AB4D1AA1FAC2E9F69B4E23"/>
    <w:rsid w:val="00877DEA"/>
  </w:style>
  <w:style w:type="paragraph" w:customStyle="1" w:styleId="ADD1A6D903D041D69CFD4A2BD6B855CF">
    <w:name w:val="ADD1A6D903D041D69CFD4A2BD6B855CF"/>
    <w:rsid w:val="00877DEA"/>
  </w:style>
  <w:style w:type="paragraph" w:customStyle="1" w:styleId="090F82A50EA34797AFAE2BD14D985428">
    <w:name w:val="090F82A50EA34797AFAE2BD14D985428"/>
    <w:rsid w:val="00877D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E0730DD09144E4B96A666D2A79A569">
    <w:name w:val="C0E0730DD09144E4B96A666D2A79A569"/>
  </w:style>
  <w:style w:type="paragraph" w:customStyle="1" w:styleId="1260258F850A44CDACDC953AF7805FEA">
    <w:name w:val="1260258F850A44CDACDC953AF7805FEA"/>
  </w:style>
  <w:style w:type="paragraph" w:customStyle="1" w:styleId="2750B2BC575645CCB64D886FB2A2C897">
    <w:name w:val="2750B2BC575645CCB64D886FB2A2C897"/>
  </w:style>
  <w:style w:type="paragraph" w:customStyle="1" w:styleId="809BD012E811433FA53D3163B6450A22">
    <w:name w:val="809BD012E811433FA53D3163B6450A22"/>
  </w:style>
  <w:style w:type="paragraph" w:customStyle="1" w:styleId="336AED86F6534818A26B117D76D3ABD2">
    <w:name w:val="336AED86F6534818A26B117D76D3ABD2"/>
  </w:style>
  <w:style w:type="paragraph" w:customStyle="1" w:styleId="B179C3CA42644D978A1435F91E3D9273">
    <w:name w:val="B179C3CA42644D978A1435F91E3D9273"/>
  </w:style>
  <w:style w:type="paragraph" w:customStyle="1" w:styleId="9E45D78DDDEA440B80928009FD3C51DA">
    <w:name w:val="9E45D78DDDEA440B80928009FD3C51DA"/>
  </w:style>
  <w:style w:type="paragraph" w:customStyle="1" w:styleId="3EF461770C504721AC1212A798623146">
    <w:name w:val="3EF461770C504721AC1212A798623146"/>
  </w:style>
  <w:style w:type="paragraph" w:customStyle="1" w:styleId="3CF77BBDED4744BF8EAB63D04E973181">
    <w:name w:val="3CF77BBDED4744BF8EAB63D04E973181"/>
  </w:style>
  <w:style w:type="paragraph" w:customStyle="1" w:styleId="6F599CE6BAA046829EA13A86084420BF">
    <w:name w:val="6F599CE6BAA046829EA13A86084420BF"/>
  </w:style>
  <w:style w:type="paragraph" w:customStyle="1" w:styleId="EB00B076A9114667906A28D43D938954">
    <w:name w:val="EB00B076A9114667906A28D43D938954"/>
  </w:style>
  <w:style w:type="paragraph" w:customStyle="1" w:styleId="D3E98B5515D24E5BA92A949C7815FAF1">
    <w:name w:val="D3E98B5515D24E5BA92A949C7815FAF1"/>
  </w:style>
  <w:style w:type="paragraph" w:customStyle="1" w:styleId="4CCC626EF973494B8CFCA4087C9B74F5">
    <w:name w:val="4CCC626EF973494B8CFCA4087C9B74F5"/>
  </w:style>
  <w:style w:type="paragraph" w:customStyle="1" w:styleId="70894844E3714D839E2801D869AF9F8C">
    <w:name w:val="70894844E3714D839E2801D869AF9F8C"/>
    <w:rsid w:val="00877DEA"/>
  </w:style>
  <w:style w:type="paragraph" w:customStyle="1" w:styleId="FFD205BF2F794C1094ED6E042588B373">
    <w:name w:val="FFD205BF2F794C1094ED6E042588B373"/>
    <w:rsid w:val="00877DEA"/>
  </w:style>
  <w:style w:type="character" w:styleId="PlaceholderText">
    <w:name w:val="Placeholder Text"/>
    <w:basedOn w:val="DefaultParagraphFont"/>
    <w:uiPriority w:val="99"/>
    <w:semiHidden/>
    <w:rsid w:val="00877DEA"/>
    <w:rPr>
      <w:color w:val="808080"/>
    </w:rPr>
  </w:style>
  <w:style w:type="paragraph" w:customStyle="1" w:styleId="1E5CB067B829423CAFE8CDF7DBE886D1">
    <w:name w:val="1E5CB067B829423CAFE8CDF7DBE886D1"/>
    <w:rsid w:val="00877DEA"/>
  </w:style>
  <w:style w:type="paragraph" w:customStyle="1" w:styleId="C13A77ADB5D94C74A8AB25BF0F1C50AB">
    <w:name w:val="C13A77ADB5D94C74A8AB25BF0F1C50AB"/>
    <w:rsid w:val="00877DEA"/>
  </w:style>
  <w:style w:type="paragraph" w:customStyle="1" w:styleId="769298C4EE6944B9AF96EA8C9A22128C">
    <w:name w:val="769298C4EE6944B9AF96EA8C9A22128C"/>
    <w:rsid w:val="00877DEA"/>
  </w:style>
  <w:style w:type="paragraph" w:customStyle="1" w:styleId="A56012526BE54289BB1F87D5F358AEDF">
    <w:name w:val="A56012526BE54289BB1F87D5F358AEDF"/>
    <w:rsid w:val="00877DEA"/>
  </w:style>
  <w:style w:type="paragraph" w:customStyle="1" w:styleId="F8947C0886424D23BDF7E5940C2D32FC">
    <w:name w:val="F8947C0886424D23BDF7E5940C2D32FC"/>
    <w:rsid w:val="00877DEA"/>
  </w:style>
  <w:style w:type="paragraph" w:customStyle="1" w:styleId="F94A108BD4AB4D1AA1FAC2E9F69B4E23">
    <w:name w:val="F94A108BD4AB4D1AA1FAC2E9F69B4E23"/>
    <w:rsid w:val="00877DEA"/>
  </w:style>
  <w:style w:type="paragraph" w:customStyle="1" w:styleId="ADD1A6D903D041D69CFD4A2BD6B855CF">
    <w:name w:val="ADD1A6D903D041D69CFD4A2BD6B855CF"/>
    <w:rsid w:val="00877DEA"/>
  </w:style>
  <w:style w:type="paragraph" w:customStyle="1" w:styleId="090F82A50EA34797AFAE2BD14D985428">
    <w:name w:val="090F82A50EA34797AFAE2BD14D985428"/>
    <w:rsid w:val="00877D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IES Colors">
      <a:dk1>
        <a:srgbClr val="4B4B4D"/>
      </a:dk1>
      <a:lt1>
        <a:srgbClr val="FFFFFF"/>
      </a:lt1>
      <a:dk2>
        <a:srgbClr val="302E2F"/>
      </a:dk2>
      <a:lt2>
        <a:srgbClr val="FFFFFF"/>
      </a:lt2>
      <a:accent1>
        <a:srgbClr val="1F4383"/>
      </a:accent1>
      <a:accent2>
        <a:srgbClr val="449A9E"/>
      </a:accent2>
      <a:accent3>
        <a:srgbClr val="4883C4"/>
      </a:accent3>
      <a:accent4>
        <a:srgbClr val="208478"/>
      </a:accent4>
      <a:accent5>
        <a:srgbClr val="B0CDE5"/>
      </a:accent5>
      <a:accent6>
        <a:srgbClr val="4B4B4D"/>
      </a:accent6>
      <a:hlink>
        <a:srgbClr val="449A9E"/>
      </a:hlink>
      <a:folHlink>
        <a:srgbClr val="449A9E"/>
      </a:folHlink>
    </a:clrScheme>
    <a:fontScheme name="IES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5EE65BC-4D63-4162-9D84-45BCD8923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(Timeless design).dotx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Suppa, Andrew (164-Extern)</cp:lastModifiedBy>
  <cp:revision>2</cp:revision>
  <cp:lastPrinted>2017-07-31T14:30:00Z</cp:lastPrinted>
  <dcterms:created xsi:type="dcterms:W3CDTF">2017-07-31T14:31:00Z</dcterms:created>
  <dcterms:modified xsi:type="dcterms:W3CDTF">2017-07-31T14:31:00Z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